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17939DF1" w:rsidR="00653BCD" w:rsidRPr="000A0DA3" w:rsidRDefault="00873C9E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9963DB">
                                  <w:rPr>
                                    <w:rStyle w:val="TitleChar"/>
                                  </w:rPr>
                                  <w:t>PDF</w:t>
                                </w:r>
                                <w:r w:rsidR="009420FE">
                                  <w:rPr>
                                    <w:rStyle w:val="TitleChar"/>
                                  </w:rPr>
                                  <w:t xml:space="preserve"> Management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17939DF1" w:rsidR="00653BCD" w:rsidRPr="000A0DA3" w:rsidRDefault="009420FE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9963DB">
                            <w:rPr>
                              <w:rStyle w:val="TitleChar"/>
                            </w:rPr>
                            <w:t>PDF</w:t>
                          </w:r>
                          <w:r>
                            <w:rPr>
                              <w:rStyle w:val="TitleChar"/>
                            </w:rPr>
                            <w:t xml:space="preserve"> Management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5A17B73A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6D2399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</w:t>
      </w:r>
      <w:r w:rsidR="00873C9E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VBO </w:t>
      </w:r>
      <w:bookmarkStart w:id="0" w:name="_GoBack"/>
      <w:bookmarkEnd w:id="0"/>
      <w:r w:rsidR="00F11D8E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utility provides </w:t>
      </w:r>
      <w:r w:rsidR="009963DB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actions for merging and splitting </w:t>
      </w:r>
      <w:r w:rsidR="00873C9E">
        <w:rPr>
          <w:rFonts w:ascii="Calibri Light" w:eastAsiaTheme="minorEastAsia" w:hAnsi="Calibri Light" w:cstheme="minorBidi"/>
          <w:color w:val="auto"/>
          <w:sz w:val="22"/>
          <w:szCs w:val="22"/>
        </w:rPr>
        <w:t>pdf files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0291312" w:rsidR="00266E3F" w:rsidRDefault="00266E3F" w:rsidP="00266E3F">
      <w:r>
        <w:t xml:space="preserve">Import the package into your environment. </w:t>
      </w:r>
      <w:r w:rsidR="009963DB">
        <w:t xml:space="preserve">Copy </w:t>
      </w:r>
      <w:r w:rsidR="001204FB">
        <w:t>“</w:t>
      </w:r>
      <w:r w:rsidR="001204FB" w:rsidRPr="001204FB">
        <w:t>PdfSharp.dll</w:t>
      </w:r>
      <w:r w:rsidR="001204FB">
        <w:t xml:space="preserve">” to </w:t>
      </w:r>
      <w:r w:rsidR="00DF55DD">
        <w:t xml:space="preserve">the Blue Prism installation folder </w:t>
      </w:r>
      <w:r w:rsidR="001204FB">
        <w:t>“</w:t>
      </w:r>
      <w:r w:rsidR="001204FB" w:rsidRPr="001204FB">
        <w:t>C:\Program Files\Blue Prism Limited\Blue Prism Automate</w:t>
      </w:r>
      <w:r w:rsidR="001204FB">
        <w:t>”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2F6819C8" w:rsidR="00266E3F" w:rsidRDefault="00DF55DD" w:rsidP="00741E52">
      <w:r>
        <w:t>“</w:t>
      </w:r>
      <w:r w:rsidRPr="001204FB">
        <w:t>PdfSharp.dll</w:t>
      </w:r>
      <w:r>
        <w:t>”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438878FC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7D23E0">
        <w:t>Exclusive</w:t>
      </w:r>
      <w:r>
        <w:t>’</w:t>
      </w:r>
    </w:p>
    <w:p w14:paraId="41FDF8C4" w14:textId="473D4D98" w:rsidR="00266E3F" w:rsidRDefault="00266E3F" w:rsidP="00741E52"/>
    <w:p w14:paraId="22E87CFF" w14:textId="704DBD26" w:rsidR="006D2399" w:rsidRDefault="00266E3F" w:rsidP="00F04797">
      <w:r>
        <w:t>Options included in the utility</w:t>
      </w:r>
      <w:r w:rsidR="007729F7">
        <w:t>:</w:t>
      </w:r>
    </w:p>
    <w:p w14:paraId="3C1F8F5E" w14:textId="0C1DC647" w:rsidR="00860DFD" w:rsidRPr="00860DFD" w:rsidRDefault="00021BD1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Split File</w:t>
      </w:r>
    </w:p>
    <w:p w14:paraId="1C6A3065" w14:textId="15F17F8E" w:rsidR="00860DFD" w:rsidRDefault="00021BD1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Merge File</w:t>
      </w:r>
    </w:p>
    <w:p w14:paraId="0E05DE27" w14:textId="1D5B4C5D" w:rsidR="00425FAA" w:rsidRDefault="00425FAA">
      <w:pPr>
        <w:spacing w:after="160" w:line="259" w:lineRule="auto"/>
      </w:pPr>
      <w:r>
        <w:br w:type="page"/>
      </w:r>
    </w:p>
    <w:p w14:paraId="7700F280" w14:textId="6EB85618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 xml:space="preserve">1.1 </w:t>
      </w:r>
      <w:r w:rsidR="00021BD1">
        <w:rPr>
          <w:b/>
          <w:bCs/>
          <w:lang w:val="en-SG"/>
        </w:rPr>
        <w:t>Split File</w:t>
      </w:r>
    </w:p>
    <w:p w14:paraId="7A640285" w14:textId="180018F8" w:rsidR="00A624A7" w:rsidRPr="00A624A7" w:rsidRDefault="00021BD1" w:rsidP="00A624A7">
      <w:pPr>
        <w:spacing w:before="100" w:beforeAutospacing="1" w:after="100" w:afterAutospacing="1"/>
        <w:outlineLvl w:val="2"/>
        <w:rPr>
          <w:lang w:val="en-SG"/>
        </w:rPr>
      </w:pPr>
      <w:r>
        <w:rPr>
          <w:lang w:val="en-SG"/>
        </w:rPr>
        <w:t>Splits a .pdf file into two files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110"/>
        <w:gridCol w:w="1213"/>
        <w:gridCol w:w="6059"/>
      </w:tblGrid>
      <w:tr w:rsidR="00A624A7" w:rsidRPr="00A624A7" w14:paraId="0032CEEA" w14:textId="77777777" w:rsidTr="00BC38E6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9C1A96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58D468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7D6E4D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A169A8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07B05C00" w14:textId="77777777" w:rsidTr="00BC38E6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89E61" w14:textId="365E0D37" w:rsidR="00A624A7" w:rsidRPr="00A624A7" w:rsidRDefault="00BC38E6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BC38E6">
              <w:rPr>
                <w:lang w:val="en-SG"/>
              </w:rPr>
              <w:t>PDFFilePath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0D1F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4F4E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551CF" w14:textId="73863725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 xml:space="preserve">The </w:t>
            </w:r>
            <w:r w:rsidR="00BC38E6">
              <w:rPr>
                <w:lang w:val="en-SG"/>
              </w:rPr>
              <w:t>file path of the pdf document to split</w:t>
            </w:r>
            <w:r w:rsidRPr="00A624A7">
              <w:rPr>
                <w:lang w:val="en-SG"/>
              </w:rPr>
              <w:t xml:space="preserve"> </w:t>
            </w:r>
          </w:p>
        </w:tc>
      </w:tr>
      <w:tr w:rsidR="00A624A7" w:rsidRPr="00A624A7" w14:paraId="694B5D55" w14:textId="77777777" w:rsidTr="00BC38E6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631C3" w14:textId="6BC1C420" w:rsidR="00A624A7" w:rsidRPr="00A624A7" w:rsidRDefault="00BC38E6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BC38E6">
              <w:rPr>
                <w:lang w:val="en-SG"/>
              </w:rPr>
              <w:t>SplitIndex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FBD7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342F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D9A75" w14:textId="1F657631" w:rsidR="00A624A7" w:rsidRPr="00A624A7" w:rsidRDefault="00BC38E6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>
              <w:rPr>
                <w:lang w:val="en-SG"/>
              </w:rPr>
              <w:t xml:space="preserve">The page number at which the file should be </w:t>
            </w:r>
            <w:r w:rsidR="00D73803">
              <w:rPr>
                <w:lang w:val="en-SG"/>
              </w:rPr>
              <w:t>split</w:t>
            </w:r>
          </w:p>
        </w:tc>
      </w:tr>
      <w:tr w:rsidR="00A624A7" w:rsidRPr="00A624A7" w14:paraId="45C90752" w14:textId="77777777" w:rsidTr="00BC38E6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87620" w14:textId="3F15A922" w:rsidR="00A624A7" w:rsidRPr="00A624A7" w:rsidRDefault="00BC38E6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BC38E6">
              <w:rPr>
                <w:lang w:val="en-SG"/>
              </w:rPr>
              <w:t>OutputFolder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860D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839A6" w14:textId="54675E67" w:rsidR="00A624A7" w:rsidRPr="00A624A7" w:rsidRDefault="00BC38E6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886D1" w14:textId="70E3E5A9" w:rsidR="00A624A7" w:rsidRPr="00A624A7" w:rsidRDefault="003A2DE4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>
              <w:rPr>
                <w:lang w:val="en-SG"/>
              </w:rPr>
              <w:t>Folder</w:t>
            </w:r>
            <w:r w:rsidR="00AC17E1">
              <w:rPr>
                <w:lang w:val="en-SG"/>
              </w:rPr>
              <w:t xml:space="preserve"> path </w:t>
            </w:r>
            <w:r>
              <w:rPr>
                <w:lang w:val="en-SG"/>
              </w:rPr>
              <w:t xml:space="preserve">for </w:t>
            </w:r>
            <w:r w:rsidR="00AC17E1">
              <w:rPr>
                <w:lang w:val="en-SG"/>
              </w:rPr>
              <w:t>the split files</w:t>
            </w:r>
          </w:p>
        </w:tc>
      </w:tr>
    </w:tbl>
    <w:p w14:paraId="27C41296" w14:textId="1589AB0E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 xml:space="preserve">1.2 </w:t>
      </w:r>
      <w:r w:rsidR="00D4602B">
        <w:rPr>
          <w:b/>
          <w:bCs/>
          <w:lang w:val="en-SG"/>
        </w:rPr>
        <w:t xml:space="preserve">Merge </w:t>
      </w:r>
      <w:r w:rsidR="001C26E9">
        <w:rPr>
          <w:b/>
          <w:bCs/>
          <w:lang w:val="en-SG"/>
        </w:rPr>
        <w:t>Files</w:t>
      </w:r>
    </w:p>
    <w:p w14:paraId="2809CC6D" w14:textId="436790B3" w:rsidR="00A624A7" w:rsidRPr="00A624A7" w:rsidRDefault="001C26E9" w:rsidP="00A624A7">
      <w:pPr>
        <w:spacing w:before="100" w:beforeAutospacing="1" w:after="100" w:afterAutospacing="1"/>
        <w:outlineLvl w:val="2"/>
        <w:rPr>
          <w:lang w:val="en-SG"/>
        </w:rPr>
      </w:pPr>
      <w:r>
        <w:rPr>
          <w:lang w:val="en-SG"/>
        </w:rPr>
        <w:t>Merges multiple .pdf files into a single file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339"/>
        <w:gridCol w:w="1673"/>
        <w:gridCol w:w="4653"/>
      </w:tblGrid>
      <w:tr w:rsidR="00A624A7" w:rsidRPr="00A624A7" w14:paraId="4912BF0E" w14:textId="77777777" w:rsidTr="00BF4D70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AF4337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56702B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BE11AC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5CDF3E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41887C1F" w14:textId="77777777" w:rsidTr="00BF4D70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869A1" w14:textId="789A468F" w:rsidR="00A624A7" w:rsidRPr="00A624A7" w:rsidRDefault="001008C9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1008C9">
              <w:rPr>
                <w:lang w:val="en-SG"/>
              </w:rPr>
              <w:t>InputFiles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934C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9C646" w14:textId="325BE747" w:rsidR="00A624A7" w:rsidRPr="00A624A7" w:rsidRDefault="001008C9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>
              <w:rPr>
                <w:lang w:val="en-SG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8566D" w14:textId="507C24C7" w:rsidR="00A624A7" w:rsidRPr="00A624A7" w:rsidRDefault="001008C9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>
              <w:rPr>
                <w:lang w:val="en-SG"/>
              </w:rPr>
              <w:t>Collection of pdf files to merge</w:t>
            </w:r>
          </w:p>
        </w:tc>
      </w:tr>
      <w:tr w:rsidR="00A624A7" w:rsidRPr="00A624A7" w14:paraId="7972BF5A" w14:textId="77777777" w:rsidTr="00BF4D70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E9A03" w14:textId="662DC411" w:rsidR="00A624A7" w:rsidRPr="00A624A7" w:rsidRDefault="00BF4D70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BF4D70">
              <w:rPr>
                <w:lang w:val="en-SG"/>
              </w:rPr>
              <w:t>MergedFilePath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73C6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44688" w14:textId="705DA588" w:rsidR="00A624A7" w:rsidRPr="00A624A7" w:rsidRDefault="00BF4D70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29B74" w14:textId="21FCF74A" w:rsidR="00A624A7" w:rsidRPr="00A624A7" w:rsidRDefault="00BF4D70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>
              <w:rPr>
                <w:lang w:val="en-SG"/>
              </w:rPr>
              <w:t>File Path</w:t>
            </w:r>
            <w:r w:rsidR="00EC1774">
              <w:rPr>
                <w:lang w:val="en-SG"/>
              </w:rPr>
              <w:t xml:space="preserve"> for the merged file</w:t>
            </w:r>
          </w:p>
        </w:tc>
      </w:tr>
    </w:tbl>
    <w:p w14:paraId="528D5C68" w14:textId="77777777" w:rsidR="005909D2" w:rsidRDefault="005909D2" w:rsidP="003A2DE4">
      <w:pPr>
        <w:spacing w:before="100" w:beforeAutospacing="1" w:after="100" w:afterAutospacing="1"/>
        <w:outlineLvl w:val="2"/>
      </w:pPr>
    </w:p>
    <w:sectPr w:rsidR="005909D2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AEC96" w14:textId="77777777" w:rsidR="00356405" w:rsidRDefault="00356405" w:rsidP="00BB503B">
      <w:pPr>
        <w:spacing w:after="0"/>
      </w:pPr>
      <w:r>
        <w:separator/>
      </w:r>
    </w:p>
  </w:endnote>
  <w:endnote w:type="continuationSeparator" w:id="0">
    <w:p w14:paraId="5BCD3828" w14:textId="77777777" w:rsidR="00356405" w:rsidRDefault="00356405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E86D" w14:textId="77777777" w:rsidR="00356405" w:rsidRDefault="00356405" w:rsidP="00BB503B">
      <w:pPr>
        <w:spacing w:after="0"/>
      </w:pPr>
      <w:r>
        <w:separator/>
      </w:r>
    </w:p>
  </w:footnote>
  <w:footnote w:type="continuationSeparator" w:id="0">
    <w:p w14:paraId="3082422A" w14:textId="77777777" w:rsidR="00356405" w:rsidRDefault="00356405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49917FD5"/>
    <w:multiLevelType w:val="hybridMultilevel"/>
    <w:tmpl w:val="DC3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15310"/>
    <w:rsid w:val="000212DD"/>
    <w:rsid w:val="00021BD1"/>
    <w:rsid w:val="00025CA9"/>
    <w:rsid w:val="00036ED3"/>
    <w:rsid w:val="00037DE7"/>
    <w:rsid w:val="00052007"/>
    <w:rsid w:val="000624C7"/>
    <w:rsid w:val="00072FC7"/>
    <w:rsid w:val="0008407D"/>
    <w:rsid w:val="00096CE3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08C9"/>
    <w:rsid w:val="00101B75"/>
    <w:rsid w:val="001022CF"/>
    <w:rsid w:val="00103878"/>
    <w:rsid w:val="001204FB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26E9"/>
    <w:rsid w:val="001C5B64"/>
    <w:rsid w:val="001E0D2F"/>
    <w:rsid w:val="001F1590"/>
    <w:rsid w:val="002030FD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93B10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405"/>
    <w:rsid w:val="0035650B"/>
    <w:rsid w:val="00360A49"/>
    <w:rsid w:val="00360FFB"/>
    <w:rsid w:val="00376F6C"/>
    <w:rsid w:val="0039729B"/>
    <w:rsid w:val="003A2DE4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5FAA"/>
    <w:rsid w:val="00427F05"/>
    <w:rsid w:val="004318BC"/>
    <w:rsid w:val="00437A0D"/>
    <w:rsid w:val="00442D22"/>
    <w:rsid w:val="00452E25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A7567"/>
    <w:rsid w:val="004B076E"/>
    <w:rsid w:val="004B27DA"/>
    <w:rsid w:val="004B68D9"/>
    <w:rsid w:val="004C6EE1"/>
    <w:rsid w:val="004D214C"/>
    <w:rsid w:val="004E5B2D"/>
    <w:rsid w:val="004F38EE"/>
    <w:rsid w:val="004F7BDF"/>
    <w:rsid w:val="005120B3"/>
    <w:rsid w:val="0051403F"/>
    <w:rsid w:val="005262E0"/>
    <w:rsid w:val="00533877"/>
    <w:rsid w:val="00534522"/>
    <w:rsid w:val="00544034"/>
    <w:rsid w:val="00545044"/>
    <w:rsid w:val="005544D5"/>
    <w:rsid w:val="00556070"/>
    <w:rsid w:val="00566A7E"/>
    <w:rsid w:val="0057547C"/>
    <w:rsid w:val="00576BB4"/>
    <w:rsid w:val="00583345"/>
    <w:rsid w:val="005909D2"/>
    <w:rsid w:val="00595C12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07FF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45CA1"/>
    <w:rsid w:val="007467B2"/>
    <w:rsid w:val="00751BC4"/>
    <w:rsid w:val="0075566A"/>
    <w:rsid w:val="00762B7F"/>
    <w:rsid w:val="00762D66"/>
    <w:rsid w:val="007729F7"/>
    <w:rsid w:val="007740C9"/>
    <w:rsid w:val="007808DF"/>
    <w:rsid w:val="00783506"/>
    <w:rsid w:val="00791E02"/>
    <w:rsid w:val="00792D1D"/>
    <w:rsid w:val="007A5512"/>
    <w:rsid w:val="007B69FE"/>
    <w:rsid w:val="007C31F1"/>
    <w:rsid w:val="007D23E0"/>
    <w:rsid w:val="007D7ED6"/>
    <w:rsid w:val="007E0038"/>
    <w:rsid w:val="007E1339"/>
    <w:rsid w:val="007E71A9"/>
    <w:rsid w:val="007F0627"/>
    <w:rsid w:val="007F4D3D"/>
    <w:rsid w:val="008074D3"/>
    <w:rsid w:val="00844A50"/>
    <w:rsid w:val="00845891"/>
    <w:rsid w:val="00846D00"/>
    <w:rsid w:val="00856210"/>
    <w:rsid w:val="00860DFD"/>
    <w:rsid w:val="00873C9E"/>
    <w:rsid w:val="008758A8"/>
    <w:rsid w:val="008A0503"/>
    <w:rsid w:val="008A4723"/>
    <w:rsid w:val="008C2981"/>
    <w:rsid w:val="008C5A75"/>
    <w:rsid w:val="008D5D2E"/>
    <w:rsid w:val="008F1DEF"/>
    <w:rsid w:val="008F1E52"/>
    <w:rsid w:val="008F3028"/>
    <w:rsid w:val="008F309B"/>
    <w:rsid w:val="008F672D"/>
    <w:rsid w:val="00903660"/>
    <w:rsid w:val="009068E7"/>
    <w:rsid w:val="00911C6D"/>
    <w:rsid w:val="00911D10"/>
    <w:rsid w:val="00916B8B"/>
    <w:rsid w:val="00917232"/>
    <w:rsid w:val="00921075"/>
    <w:rsid w:val="0094005E"/>
    <w:rsid w:val="009420FE"/>
    <w:rsid w:val="0094266F"/>
    <w:rsid w:val="009454E2"/>
    <w:rsid w:val="00950763"/>
    <w:rsid w:val="00963014"/>
    <w:rsid w:val="00966762"/>
    <w:rsid w:val="00981476"/>
    <w:rsid w:val="00987F36"/>
    <w:rsid w:val="009963DB"/>
    <w:rsid w:val="009A4984"/>
    <w:rsid w:val="009C15AE"/>
    <w:rsid w:val="009C2BFB"/>
    <w:rsid w:val="009C494A"/>
    <w:rsid w:val="009C5196"/>
    <w:rsid w:val="009C5AAD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624A7"/>
    <w:rsid w:val="00A71291"/>
    <w:rsid w:val="00A7309A"/>
    <w:rsid w:val="00A73204"/>
    <w:rsid w:val="00A83A9E"/>
    <w:rsid w:val="00A9105A"/>
    <w:rsid w:val="00A9174D"/>
    <w:rsid w:val="00AA13E5"/>
    <w:rsid w:val="00AA536E"/>
    <w:rsid w:val="00AB3B08"/>
    <w:rsid w:val="00AB4A58"/>
    <w:rsid w:val="00AB69FF"/>
    <w:rsid w:val="00AC17E1"/>
    <w:rsid w:val="00AC236C"/>
    <w:rsid w:val="00AE01E1"/>
    <w:rsid w:val="00AE02BA"/>
    <w:rsid w:val="00AE286B"/>
    <w:rsid w:val="00B01DAA"/>
    <w:rsid w:val="00B127B6"/>
    <w:rsid w:val="00B13FFA"/>
    <w:rsid w:val="00B26BF0"/>
    <w:rsid w:val="00B300F8"/>
    <w:rsid w:val="00B30C4E"/>
    <w:rsid w:val="00B37D32"/>
    <w:rsid w:val="00B51DBF"/>
    <w:rsid w:val="00B52E57"/>
    <w:rsid w:val="00B55E7D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C38E6"/>
    <w:rsid w:val="00BD0785"/>
    <w:rsid w:val="00BD131B"/>
    <w:rsid w:val="00BD3184"/>
    <w:rsid w:val="00BD4000"/>
    <w:rsid w:val="00BF0C2A"/>
    <w:rsid w:val="00BF1116"/>
    <w:rsid w:val="00BF46B8"/>
    <w:rsid w:val="00BF4D70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D08DC"/>
    <w:rsid w:val="00CE6495"/>
    <w:rsid w:val="00CE67CB"/>
    <w:rsid w:val="00CF1736"/>
    <w:rsid w:val="00D14ECB"/>
    <w:rsid w:val="00D321FD"/>
    <w:rsid w:val="00D32D1A"/>
    <w:rsid w:val="00D404FD"/>
    <w:rsid w:val="00D4459F"/>
    <w:rsid w:val="00D4602B"/>
    <w:rsid w:val="00D47197"/>
    <w:rsid w:val="00D512E7"/>
    <w:rsid w:val="00D56924"/>
    <w:rsid w:val="00D5692B"/>
    <w:rsid w:val="00D5763E"/>
    <w:rsid w:val="00D63A47"/>
    <w:rsid w:val="00D73803"/>
    <w:rsid w:val="00D95A91"/>
    <w:rsid w:val="00DA7BAC"/>
    <w:rsid w:val="00DB659A"/>
    <w:rsid w:val="00DD4EA6"/>
    <w:rsid w:val="00DE32D1"/>
    <w:rsid w:val="00DF55DD"/>
    <w:rsid w:val="00DF6AE7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B1664"/>
    <w:rsid w:val="00EC1774"/>
    <w:rsid w:val="00EC7DE3"/>
    <w:rsid w:val="00EC7FA2"/>
    <w:rsid w:val="00ED3F91"/>
    <w:rsid w:val="00EE2168"/>
    <w:rsid w:val="00EE2DAE"/>
    <w:rsid w:val="00EE4C81"/>
    <w:rsid w:val="00F04797"/>
    <w:rsid w:val="00F11D8E"/>
    <w:rsid w:val="00F20BAE"/>
    <w:rsid w:val="00F22149"/>
    <w:rsid w:val="00F33AA8"/>
    <w:rsid w:val="00F34CA7"/>
    <w:rsid w:val="00F366F6"/>
    <w:rsid w:val="00F42CC5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4DB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6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32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01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88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04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60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05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65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55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13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0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71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80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2045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288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8676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806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438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2933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8389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85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123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3786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968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21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3027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29390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696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856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14233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0837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68152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1058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5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9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64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8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80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31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49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38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06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38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3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3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8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268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60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20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261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483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625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88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5401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684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5247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11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818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4930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1760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58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23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582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1945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7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0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2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2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54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5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21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504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33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30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93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97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26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092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26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2965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827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962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738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7782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4379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3671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409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6649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625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970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8315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2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1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76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53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88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425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80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80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81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79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88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8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39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31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91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82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913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1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79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296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357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5993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021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84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005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3909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5221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4484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4284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3007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675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5914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1688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2243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29832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82441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22305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6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0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70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13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25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16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83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8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7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04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58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92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796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86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915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654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7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745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9364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720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171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73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9074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9874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496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102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2832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475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5233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5250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9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2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8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05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33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96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37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38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490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08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65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7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45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418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77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440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843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374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762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9059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243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654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1197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9480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7041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103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225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8693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8021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28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013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4369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12941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95349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7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5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8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1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08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23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1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2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1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765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9024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317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834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452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5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7609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484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046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1998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9868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4562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1046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8497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15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43863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94309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004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96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02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1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94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8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94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74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503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97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129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75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07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15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086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178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19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474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467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62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569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846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6253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223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0416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689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1352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7051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7573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758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03216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9609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407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56332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64894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41803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43328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A0384E-2B02-4723-B31B-2CE9EF4B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64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Manipulation Utility</vt:lpstr>
    </vt:vector>
  </TitlesOfParts>
  <Company>Blue Prism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Management</dc:title>
  <dc:subject/>
  <dc:creator>Denis Dennehy</dc:creator>
  <cp:keywords/>
  <dc:description/>
  <cp:lastModifiedBy>Shashank Kumar</cp:lastModifiedBy>
  <cp:revision>56</cp:revision>
  <cp:lastPrinted>2016-01-08T09:50:00Z</cp:lastPrinted>
  <dcterms:created xsi:type="dcterms:W3CDTF">2018-10-17T09:01:00Z</dcterms:created>
  <dcterms:modified xsi:type="dcterms:W3CDTF">2019-10-08T08:39:00Z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